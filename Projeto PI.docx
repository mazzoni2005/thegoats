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56" w:rsidRPr="0000399C" w:rsidRDefault="00150037" w:rsidP="0000399C">
      <w:pPr>
        <w:pStyle w:val="Ttulo"/>
        <w:rPr>
          <w:sz w:val="30"/>
          <w:lang w:val="pt-BR"/>
        </w:rPr>
      </w:pPr>
      <w:r w:rsidRPr="0000399C">
        <w:rPr>
          <w:sz w:val="30"/>
          <w:lang w:val="pt-BR"/>
        </w:rPr>
        <w:t>Projeto PI - Individual</w:t>
      </w:r>
    </w:p>
    <w:p w:rsidR="00076856" w:rsidRPr="0000399C" w:rsidRDefault="00150037" w:rsidP="0000399C">
      <w:pPr>
        <w:pStyle w:val="Ttulo"/>
        <w:rPr>
          <w:sz w:val="30"/>
          <w:u w:val="single"/>
          <w:lang w:val="pt-BR"/>
        </w:rPr>
      </w:pPr>
      <w:r w:rsidRPr="0000399C">
        <w:rPr>
          <w:sz w:val="30"/>
          <w:u w:val="single"/>
          <w:lang w:val="pt-BR"/>
        </w:rPr>
        <w:t>GOAT’s</w:t>
      </w:r>
    </w:p>
    <w:p w:rsidR="00563FE4" w:rsidRPr="0000399C" w:rsidRDefault="00150037" w:rsidP="0000399C">
      <w:pPr>
        <w:pStyle w:val="Ttulo1"/>
        <w:jc w:val="both"/>
        <w:rPr>
          <w:lang w:val="pt-BR"/>
        </w:rPr>
      </w:pPr>
      <w:r w:rsidRPr="0000399C">
        <w:rPr>
          <w:lang w:val="pt-BR"/>
        </w:rPr>
        <w:t>Curiosidades LeBron James:</w:t>
      </w:r>
    </w:p>
    <w:p w:rsidR="00563FE4" w:rsidRDefault="00150037" w:rsidP="0000399C">
      <w:pPr>
        <w:pStyle w:val="Commarcadores"/>
        <w:jc w:val="both"/>
        <w:rPr>
          <w:sz w:val="24"/>
          <w:lang w:val="pt-BR"/>
        </w:rPr>
      </w:pPr>
      <w:r w:rsidRPr="0000399C">
        <w:rPr>
          <w:sz w:val="24"/>
          <w:lang w:val="pt-BR"/>
        </w:rPr>
        <w:t>Com 19 anos já estava no maior palco do basquete mundial, a NBA;</w:t>
      </w:r>
    </w:p>
    <w:p w:rsidR="008144B8" w:rsidRPr="0000399C" w:rsidRDefault="008144B8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LeBron James foi odiado pela cidade de Cleveland depois de sua saída do clube (2010);</w:t>
      </w:r>
    </w:p>
    <w:p w:rsidR="001E3ADA" w:rsidRPr="0000399C" w:rsidRDefault="00150037" w:rsidP="0000399C">
      <w:pPr>
        <w:pStyle w:val="Commarcadores"/>
        <w:jc w:val="both"/>
        <w:rPr>
          <w:sz w:val="24"/>
          <w:lang w:val="pt-BR"/>
        </w:rPr>
      </w:pPr>
      <w:r w:rsidRPr="0000399C">
        <w:rPr>
          <w:sz w:val="24"/>
          <w:lang w:val="pt-BR"/>
        </w:rPr>
        <w:t>Em seu período de ensino-médio pré-NBA, LeBron ganhou o apelido de “The Chosen One”. O escolhido;</w:t>
      </w:r>
    </w:p>
    <w:p w:rsidR="00563FE4" w:rsidRPr="0000399C" w:rsidRDefault="00150037" w:rsidP="0000399C">
      <w:pPr>
        <w:pStyle w:val="Commarcadores"/>
        <w:jc w:val="both"/>
        <w:rPr>
          <w:sz w:val="24"/>
          <w:lang w:val="pt-BR"/>
        </w:rPr>
      </w:pPr>
      <w:r w:rsidRPr="0000399C">
        <w:rPr>
          <w:sz w:val="24"/>
          <w:lang w:val="pt-BR"/>
        </w:rPr>
        <w:t>LeBron James passou a maior parte de sua vida sendo jogador profissional de basquete. Tem mais tempo de vida na NBA do que fora dela;</w:t>
      </w:r>
    </w:p>
    <w:p w:rsidR="00150037" w:rsidRPr="0000399C" w:rsidRDefault="000645C1" w:rsidP="0000399C">
      <w:pPr>
        <w:pStyle w:val="Commarcadores"/>
        <w:jc w:val="both"/>
        <w:rPr>
          <w:sz w:val="24"/>
          <w:lang w:val="pt-BR"/>
        </w:rPr>
      </w:pPr>
      <w:r w:rsidRPr="0000399C">
        <w:rPr>
          <w:sz w:val="24"/>
          <w:lang w:val="pt-BR"/>
        </w:rPr>
        <w:t>James fez parte de um dos melhores time da história da liga, o Miami Heat, e, consequentemente, um dos melhores trios (se não o melhor, para muitos) junto com Chris Bosh e Dwayne Wade;</w:t>
      </w:r>
    </w:p>
    <w:p w:rsidR="000645C1" w:rsidRDefault="0000399C" w:rsidP="0000399C">
      <w:pPr>
        <w:pStyle w:val="Commarcadores"/>
        <w:jc w:val="both"/>
        <w:rPr>
          <w:lang w:val="pt-BR"/>
        </w:rPr>
      </w:pPr>
      <w:r>
        <w:rPr>
          <w:lang w:val="pt-BR"/>
        </w:rPr>
        <w:t>O nome completo de LeBron James é “LeBron Raymone James” nasceu em Akron,</w:t>
      </w:r>
      <w:r w:rsidR="00DE0810">
        <w:rPr>
          <w:lang w:val="pt-BR"/>
        </w:rPr>
        <w:t xml:space="preserve"> Ohio</w:t>
      </w:r>
      <w:r>
        <w:rPr>
          <w:lang w:val="pt-BR"/>
        </w:rPr>
        <w:t xml:space="preserve"> no dia 30 de Dezembro de 1984;</w:t>
      </w:r>
    </w:p>
    <w:p w:rsidR="0000399C" w:rsidRPr="00C271D3" w:rsidRDefault="0000399C" w:rsidP="0000399C">
      <w:pPr>
        <w:pStyle w:val="Commarcadores"/>
        <w:jc w:val="both"/>
        <w:rPr>
          <w:sz w:val="24"/>
          <w:lang w:val="pt-BR"/>
        </w:rPr>
      </w:pPr>
      <w:r w:rsidRPr="00C271D3">
        <w:rPr>
          <w:sz w:val="24"/>
          <w:lang w:val="pt-BR"/>
        </w:rPr>
        <w:t>Stephen Curry e LeBron James nasceram na mesma maternidade;</w:t>
      </w:r>
    </w:p>
    <w:p w:rsidR="0000399C" w:rsidRPr="00C271D3" w:rsidRDefault="0000399C" w:rsidP="0000399C">
      <w:pPr>
        <w:pStyle w:val="Commarcadores"/>
        <w:jc w:val="both"/>
        <w:rPr>
          <w:sz w:val="24"/>
          <w:lang w:val="pt-BR"/>
        </w:rPr>
      </w:pPr>
      <w:r w:rsidRPr="00C271D3">
        <w:rPr>
          <w:sz w:val="24"/>
          <w:lang w:val="pt-BR"/>
        </w:rPr>
        <w:t>Tem apelido de “King James”;</w:t>
      </w:r>
    </w:p>
    <w:p w:rsidR="0000399C" w:rsidRDefault="00C271D3" w:rsidP="0000399C">
      <w:pPr>
        <w:pStyle w:val="Commarcadores"/>
        <w:jc w:val="both"/>
        <w:rPr>
          <w:lang w:val="pt-BR"/>
        </w:rPr>
      </w:pPr>
      <w:r w:rsidRPr="00C271D3">
        <w:rPr>
          <w:sz w:val="24"/>
          <w:lang w:val="pt-BR"/>
        </w:rPr>
        <w:t>LBJ tem ações em dois times de futebol, os times são Liverpool e Milan</w:t>
      </w:r>
      <w:r>
        <w:rPr>
          <w:lang w:val="pt-BR"/>
        </w:rPr>
        <w:t>;</w:t>
      </w:r>
    </w:p>
    <w:p w:rsidR="00C271D3" w:rsidRPr="00C271D3" w:rsidRDefault="00C271D3" w:rsidP="0000399C">
      <w:pPr>
        <w:pStyle w:val="Commarcadores"/>
        <w:jc w:val="both"/>
        <w:rPr>
          <w:sz w:val="24"/>
          <w:lang w:val="pt-BR"/>
        </w:rPr>
      </w:pPr>
      <w:r w:rsidRPr="00C271D3">
        <w:rPr>
          <w:sz w:val="24"/>
          <w:lang w:val="pt-BR"/>
        </w:rPr>
        <w:t>Foi classificado pela “Forbes” como um dos atletas mais influentes do planeta;</w:t>
      </w:r>
    </w:p>
    <w:p w:rsidR="00C271D3" w:rsidRPr="00C271D3" w:rsidRDefault="00C271D3" w:rsidP="0000399C">
      <w:pPr>
        <w:pStyle w:val="Commarcadores"/>
        <w:jc w:val="both"/>
        <w:rPr>
          <w:sz w:val="24"/>
          <w:lang w:val="pt-BR"/>
        </w:rPr>
      </w:pPr>
      <w:r w:rsidRPr="00C271D3">
        <w:rPr>
          <w:sz w:val="24"/>
          <w:lang w:val="pt-BR"/>
        </w:rPr>
        <w:t>Segundo a ESPN, em 2013, LBJ era o atleta mais popular da NBA;</w:t>
      </w:r>
    </w:p>
    <w:p w:rsidR="00C271D3" w:rsidRPr="00C271D3" w:rsidRDefault="00C271D3" w:rsidP="0000399C">
      <w:pPr>
        <w:pStyle w:val="Commarcadores"/>
        <w:jc w:val="both"/>
        <w:rPr>
          <w:sz w:val="24"/>
          <w:lang w:val="pt-BR"/>
        </w:rPr>
      </w:pPr>
      <w:r w:rsidRPr="00C271D3">
        <w:rPr>
          <w:sz w:val="24"/>
          <w:lang w:val="pt-BR"/>
        </w:rPr>
        <w:t>James fundou em sua cidade de origem, sua própria instituição de caridade, a LeBron James Family Foundation;</w:t>
      </w:r>
    </w:p>
    <w:p w:rsidR="00C271D3" w:rsidRDefault="000C4BE0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Lebron tem 3 filhos com sua esposa Savannah Brinson, Lebron James Jr, Bryce Maximus James e Zhuri James. Os dois primeiros, estão seguindo os mesmo caminhos do pai rumo à NBA;</w:t>
      </w:r>
    </w:p>
    <w:p w:rsidR="000C4BE0" w:rsidRDefault="000C4BE0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James é patrocinado pela Nike, McDonald’s, Coca-Cola, State Farm, Samsung e Dunkin’ Brands;</w:t>
      </w:r>
    </w:p>
    <w:p w:rsidR="000C4BE0" w:rsidRDefault="000C4BE0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James, logo após terminar seu ensino médio foi alvo de uma espécie de “leilão” entre as maiores marcas de material esportivo. A Nike, Rebook e Adidas, onde a escolha de Lebron foi a primeira, por aproximadamente 90 milhões de dólares;</w:t>
      </w:r>
    </w:p>
    <w:p w:rsidR="000C4BE0" w:rsidRDefault="000C4BE0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Seu time de infância era o Chicago Bul</w:t>
      </w:r>
      <w:r w:rsidR="00F54063">
        <w:rPr>
          <w:sz w:val="24"/>
          <w:lang w:val="pt-BR"/>
        </w:rPr>
        <w:t>ls, por causa de Michael Jordan;</w:t>
      </w:r>
    </w:p>
    <w:p w:rsidR="00F54063" w:rsidRDefault="00F54063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Lebron James já foi da seleção estadual de futebol americano durante o ensino médio, onde também era uma grande promessa dos EUA da época;</w:t>
      </w:r>
      <w:bookmarkStart w:id="0" w:name="_GoBack"/>
      <w:bookmarkEnd w:id="0"/>
    </w:p>
    <w:p w:rsidR="00F54063" w:rsidRDefault="00F54063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O talento de James era tão grande, que não precisou fazer faculdade, ele pulou o período universitário antes de entrar para a NBA;</w:t>
      </w:r>
    </w:p>
    <w:p w:rsidR="00F54063" w:rsidRDefault="00F54063" w:rsidP="00507063">
      <w:pPr>
        <w:pStyle w:val="Commarcadores"/>
        <w:tabs>
          <w:tab w:val="clear" w:pos="360"/>
          <w:tab w:val="num" w:pos="720"/>
        </w:tabs>
        <w:ind w:left="720"/>
        <w:rPr>
          <w:lang w:val="pt-BR"/>
        </w:rPr>
      </w:pPr>
      <w:r>
        <w:rPr>
          <w:lang w:val="pt-BR"/>
        </w:rPr>
        <w:t>Seu pai, Anthony McClelland não participou de sua criação. Futuramente, o próprio tentou se reaproximar de Lebron, mas James falou na sua cara que era grato por nunca ter entrado na vida dele;</w:t>
      </w:r>
    </w:p>
    <w:p w:rsidR="00F54063" w:rsidRDefault="00F54063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Em 2008, Lebron posou para a revista “Vogue” ao lado da modelo brasileira Giselle Bundchen. Mas a foto recebeu muitas críticas por conotação racista pela “pose de King Kong” que foi feita pelo jogador; </w:t>
      </w:r>
    </w:p>
    <w:p w:rsidR="00F54063" w:rsidRDefault="00F54063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Por que do número 6 em Miami? Porque seu primeiro filho nasceu no dia 6/10 e o segundo nasceu em Junho;</w:t>
      </w:r>
    </w:p>
    <w:p w:rsidR="00F54063" w:rsidRDefault="00F54063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LeBron James </w:t>
      </w:r>
      <w:r w:rsidR="00DE0810">
        <w:rPr>
          <w:sz w:val="24"/>
          <w:lang w:val="pt-BR"/>
        </w:rPr>
        <w:t>é ambidestro. Apesar de arremessar com a mão direita, James come e escreve com a mão esquerda;</w:t>
      </w:r>
    </w:p>
    <w:p w:rsidR="00DE0810" w:rsidRDefault="00DE0810" w:rsidP="0000399C">
      <w:pPr>
        <w:pStyle w:val="Commarcadores"/>
        <w:jc w:val="both"/>
        <w:rPr>
          <w:sz w:val="24"/>
          <w:lang w:val="pt-BR"/>
        </w:rPr>
      </w:pPr>
      <w:r w:rsidRPr="00DE0810">
        <w:rPr>
          <w:sz w:val="24"/>
          <w:lang w:val="pt-BR"/>
        </w:rPr>
        <w:t>O prato</w:t>
      </w:r>
      <w:r>
        <w:rPr>
          <w:sz w:val="24"/>
          <w:lang w:val="pt-BR"/>
        </w:rPr>
        <w:t xml:space="preserve"> preferido de James é massa com frango ou camarão;</w:t>
      </w:r>
    </w:p>
    <w:p w:rsidR="00DE0810" w:rsidRDefault="00DE0810" w:rsidP="0000399C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A Nike criou um desenho animado com o nome de “Lebrons”, onde cada personagem do desenho representa uma fase da vida de Lebron James;</w:t>
      </w:r>
    </w:p>
    <w:p w:rsidR="00DE0810" w:rsidRPr="00DE0810" w:rsidRDefault="00DE0810" w:rsidP="00DE0810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Ainda no tema “desenho animado”, o favorito de James é “Tom &amp; Jerry”.</w:t>
      </w:r>
    </w:p>
    <w:p w:rsidR="00150037" w:rsidRPr="0000399C" w:rsidRDefault="00150037" w:rsidP="0000399C">
      <w:pPr>
        <w:pStyle w:val="Ttulo1"/>
        <w:jc w:val="both"/>
        <w:rPr>
          <w:lang w:val="pt-BR"/>
        </w:rPr>
      </w:pPr>
    </w:p>
    <w:p w:rsidR="00563FE4" w:rsidRPr="0000399C" w:rsidRDefault="00150037" w:rsidP="0000399C">
      <w:pPr>
        <w:pStyle w:val="Ttulo1"/>
        <w:jc w:val="both"/>
        <w:rPr>
          <w:lang w:val="pt-BR"/>
        </w:rPr>
      </w:pPr>
      <w:r w:rsidRPr="0000399C">
        <w:rPr>
          <w:lang w:val="pt-BR"/>
        </w:rPr>
        <w:t>Curiosidades Michael Jordan:</w:t>
      </w:r>
    </w:p>
    <w:p w:rsidR="001E3ADA" w:rsidRDefault="004370B1" w:rsidP="00C271D3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Michael Jordan nasceu no dia 17 de Fevereiro de 1963 em Nova Iorque, no Brooklin;</w:t>
      </w:r>
    </w:p>
    <w:p w:rsidR="004370B1" w:rsidRDefault="004370B1" w:rsidP="00C271D3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Selecionado pelo Chicago Bulls, Jordan foi a 3° escolha do draft de 1984;</w:t>
      </w:r>
    </w:p>
    <w:p w:rsidR="004370B1" w:rsidRDefault="004370B1" w:rsidP="00C271D3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 </w:t>
      </w:r>
      <w:r w:rsidR="00C858CB">
        <w:rPr>
          <w:sz w:val="24"/>
          <w:lang w:val="pt-BR"/>
        </w:rPr>
        <w:t>Ao longo de sua carreira, Jordan ganhou alguns apelidos, entre eles temos MJ e Air Jordan;</w:t>
      </w:r>
    </w:p>
    <w:p w:rsidR="00C858CB" w:rsidRDefault="00C858CB" w:rsidP="00C271D3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Para se disfarçar em ambientes públicos, ele usava um nome de mentira para se registrar em hotéis, por exemplo. O codinome utilizado por Jordan era de Leroy Smith;</w:t>
      </w:r>
    </w:p>
    <w:p w:rsidR="00C858CB" w:rsidRDefault="00C858CB" w:rsidP="00C271D3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Michael Jordan teve sua camisa aposentada </w:t>
      </w:r>
      <w:r w:rsidR="008144B8">
        <w:rPr>
          <w:sz w:val="24"/>
          <w:lang w:val="pt-BR"/>
        </w:rPr>
        <w:t>em North Carolina (seu time no High School) e no Chicago Bulls, pois ambas franquias chegaram à conclusão que o basquete não seria o mesmo após Michael Jordan;</w:t>
      </w:r>
    </w:p>
    <w:p w:rsidR="008144B8" w:rsidRDefault="008144B8" w:rsidP="00C271D3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Em 1993, Jordan decidiu se aposentar do basquete por falta de vontade de continuar jogando, influenciada pela morte de seu pai meses antes, porém, </w:t>
      </w:r>
      <w:r w:rsidR="002A61EA">
        <w:rPr>
          <w:sz w:val="24"/>
          <w:lang w:val="pt-BR"/>
        </w:rPr>
        <w:t>em 95 ele anunciou que estava de volta à NBA, usando a camisa 45;</w:t>
      </w:r>
    </w:p>
    <w:p w:rsidR="002A61EA" w:rsidRDefault="002A61EA" w:rsidP="00C271D3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Michael Jordan marcou 19 pontos no jogo que marcou a sua volta à NBA;</w:t>
      </w:r>
    </w:p>
    <w:p w:rsidR="002A61EA" w:rsidRPr="00C271D3" w:rsidRDefault="00345156" w:rsidP="00C271D3">
      <w:pPr>
        <w:pStyle w:val="Commarcadores"/>
        <w:jc w:val="both"/>
        <w:rPr>
          <w:sz w:val="24"/>
          <w:lang w:val="pt-BR"/>
        </w:rPr>
      </w:pPr>
      <w:r>
        <w:rPr>
          <w:sz w:val="24"/>
          <w:lang w:val="pt-BR"/>
        </w:rPr>
        <w:t>Em 2003, Michael Jordan se aposentou oficialmente das quadras;</w:t>
      </w:r>
    </w:p>
    <w:p w:rsidR="00150037" w:rsidRPr="0000399C" w:rsidRDefault="00150037" w:rsidP="0000399C">
      <w:pPr>
        <w:pStyle w:val="Ttulo1"/>
        <w:jc w:val="both"/>
        <w:rPr>
          <w:lang w:val="pt-BR"/>
        </w:rPr>
      </w:pPr>
    </w:p>
    <w:p w:rsidR="00563FE4" w:rsidRPr="00DE0810" w:rsidRDefault="00150037" w:rsidP="0000399C">
      <w:pPr>
        <w:pStyle w:val="Ttulo1"/>
        <w:jc w:val="both"/>
        <w:rPr>
          <w:lang w:val="pt-BR"/>
        </w:rPr>
      </w:pPr>
      <w:r w:rsidRPr="00DE0810">
        <w:rPr>
          <w:lang w:val="pt-BR"/>
        </w:rPr>
        <w:t>Dados/Estatísticas - LeBron James:</w:t>
      </w:r>
    </w:p>
    <w:p w:rsidR="00563FE4" w:rsidRPr="0000399C" w:rsidRDefault="00150037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 w:rsidRPr="0000399C">
        <w:rPr>
          <w:lang w:val="pt-BR"/>
        </w:rPr>
        <w:t>LeBron James é o maior pontuador da história da NBA</w:t>
      </w:r>
      <w:r w:rsidR="000C4BE0">
        <w:rPr>
          <w:lang w:val="pt-BR"/>
        </w:rPr>
        <w:t xml:space="preserve">, </w:t>
      </w:r>
      <w:r w:rsidR="00F54063">
        <w:rPr>
          <w:lang w:val="pt-BR"/>
        </w:rPr>
        <w:t>com 38.387 pontos S</w:t>
      </w:r>
      <w:r w:rsidR="000C4BE0">
        <w:rPr>
          <w:lang w:val="pt-BR"/>
        </w:rPr>
        <w:t>uperou Kareen Abdul Jabbar</w:t>
      </w:r>
      <w:r w:rsidR="00F54063">
        <w:rPr>
          <w:lang w:val="pt-BR"/>
        </w:rPr>
        <w:t xml:space="preserve"> em 2022</w:t>
      </w:r>
      <w:r w:rsidRPr="0000399C">
        <w:rPr>
          <w:lang w:val="pt-BR"/>
        </w:rPr>
        <w:t>;</w:t>
      </w:r>
    </w:p>
    <w:p w:rsidR="00150037" w:rsidRPr="0000399C" w:rsidRDefault="000645C1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 w:rsidRPr="0000399C">
        <w:rPr>
          <w:lang w:val="pt-BR"/>
        </w:rPr>
        <w:t>De 2011 até 2018, as finais da NBA tinham uma constante, LeBron James. O atleta jogou todas as finais nesse intervalo de tempo;</w:t>
      </w:r>
    </w:p>
    <w:p w:rsidR="000645C1" w:rsidRPr="0000399C" w:rsidRDefault="000645C1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 w:rsidRPr="0000399C">
        <w:rPr>
          <w:lang w:val="pt-BR"/>
        </w:rPr>
        <w:t>Único jogador da história a conseguir ser campeão e ganhar o prêmio de melhor jogador das finais por 3 franquias diferentes;</w:t>
      </w:r>
    </w:p>
    <w:p w:rsidR="000645C1" w:rsidRPr="0000399C" w:rsidRDefault="000645C1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 w:rsidRPr="0000399C">
        <w:rPr>
          <w:lang w:val="pt-BR"/>
        </w:rPr>
        <w:t>LBJ está no top-10 da liga de maiores assistentes e mais roubos de bola;</w:t>
      </w:r>
    </w:p>
    <w:p w:rsidR="000645C1" w:rsidRPr="0000399C" w:rsidRDefault="000645C1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 w:rsidRPr="0000399C">
        <w:rPr>
          <w:lang w:val="pt-BR"/>
        </w:rPr>
        <w:t>4 MVP’s da temporada regular (82 jogos) e 4 MVP’s das finais, 3 MVP’s do All-Star Game e Rookie Of The Year (calouro do ano);</w:t>
      </w:r>
    </w:p>
    <w:p w:rsidR="000645C1" w:rsidRPr="0000399C" w:rsidRDefault="000645C1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 w:rsidRPr="0000399C">
        <w:rPr>
          <w:lang w:val="pt-BR"/>
        </w:rPr>
        <w:t>Em 2013, Lebron James conquistou seu primeiro título da NBA, por Miami;</w:t>
      </w:r>
    </w:p>
    <w:p w:rsidR="000645C1" w:rsidRPr="0000399C" w:rsidRDefault="000645C1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 w:rsidRPr="0000399C">
        <w:rPr>
          <w:lang w:val="pt-BR"/>
        </w:rPr>
        <w:t xml:space="preserve">Em 2014, LeBron James cumpriu sua promessa de voltar ao time que </w:t>
      </w:r>
      <w:r w:rsidR="00066E3C" w:rsidRPr="0000399C">
        <w:rPr>
          <w:lang w:val="pt-BR"/>
        </w:rPr>
        <w:t>começou na carreira e os deu um título, em 2016 - Título esse que não vinha desde 1964 - batendo o poderoso Golden State Warriors que fez incríveis 73/9 na temporada regular, melhor recorde da história da liga;</w:t>
      </w:r>
    </w:p>
    <w:p w:rsidR="00066E3C" w:rsidRDefault="00066E3C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 w:rsidRPr="0000399C">
        <w:rPr>
          <w:lang w:val="pt-BR"/>
        </w:rPr>
        <w:t>O título de 2016 se torna ainda mais grandioso, quando o Cleveland Cavaliers teria que virar uma série que estava 3x1 para o GSW. Uma virada nunca vista antes na história da NBA.</w:t>
      </w:r>
    </w:p>
    <w:p w:rsidR="0000399C" w:rsidRDefault="0000399C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>
        <w:rPr>
          <w:lang w:val="pt-BR"/>
        </w:rPr>
        <w:t>LeBron James tem 4 títulos da NBA na carreira;</w:t>
      </w:r>
    </w:p>
    <w:p w:rsidR="0000399C" w:rsidRPr="0000399C" w:rsidRDefault="0000399C" w:rsidP="0000399C">
      <w:pPr>
        <w:pStyle w:val="Normal-Recuado"/>
        <w:numPr>
          <w:ilvl w:val="0"/>
          <w:numId w:val="5"/>
        </w:numPr>
        <w:tabs>
          <w:tab w:val="left" w:pos="1560"/>
        </w:tabs>
        <w:jc w:val="both"/>
        <w:rPr>
          <w:lang w:val="pt-BR"/>
        </w:rPr>
      </w:pPr>
      <w:r>
        <w:rPr>
          <w:lang w:val="pt-BR"/>
        </w:rPr>
        <w:t>No dia 11 de Outubro, LeBron James e Los Angeles Lakers conquistavam o título da NBA em homenagem ao maior ídolo da história dos Lakers e um dos maiores jogadores da história da liga, Kobe Bryant, que morreu no dia 26 de Janeiro do mesmo ano;</w:t>
      </w:r>
    </w:p>
    <w:p w:rsidR="00C271D3" w:rsidRDefault="00C271D3" w:rsidP="0000399C">
      <w:pPr>
        <w:pStyle w:val="Ttulo1"/>
        <w:jc w:val="both"/>
        <w:rPr>
          <w:lang w:val="pt-BR"/>
        </w:rPr>
      </w:pPr>
    </w:p>
    <w:p w:rsidR="00563FE4" w:rsidRPr="0000399C" w:rsidRDefault="00150037" w:rsidP="0000399C">
      <w:pPr>
        <w:pStyle w:val="Ttulo1"/>
        <w:jc w:val="both"/>
        <w:rPr>
          <w:lang w:val="pt-BR"/>
        </w:rPr>
      </w:pPr>
      <w:r w:rsidRPr="0000399C">
        <w:rPr>
          <w:lang w:val="pt-BR"/>
        </w:rPr>
        <w:t>Dados/estatísticas - Michael Jordan:</w:t>
      </w:r>
    </w:p>
    <w:p w:rsidR="00563FE4" w:rsidRDefault="004370B1" w:rsidP="00C271D3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Michael Jordan possui 6 títulos da NBA, ele ganhou todos no período de 1991 até 1998;</w:t>
      </w:r>
    </w:p>
    <w:p w:rsidR="004370B1" w:rsidRDefault="004370B1" w:rsidP="00C271D3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Jordan jogou 6 finais, ganhou as 6 e foi MVP das 6;</w:t>
      </w:r>
    </w:p>
    <w:p w:rsidR="004370B1" w:rsidRDefault="004370B1" w:rsidP="00C271D3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Michael ganhou 5 MVP’s (1988, 1991, 1992, 1996, 1998);</w:t>
      </w:r>
    </w:p>
    <w:p w:rsidR="004370B1" w:rsidRDefault="00C858CB" w:rsidP="00C271D3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Em 1990, Jordan anotou 69 pontos em um único jogo, e esta foi a maior pontuação de sua carreira;</w:t>
      </w:r>
    </w:p>
    <w:p w:rsidR="00C858CB" w:rsidRDefault="00C858CB" w:rsidP="00C271D3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A maior pontuação da história dos playoffs em um jogo é de Michael Jordan, onde ele atingiu a marca de 63 pontos;</w:t>
      </w:r>
    </w:p>
    <w:p w:rsidR="00C858CB" w:rsidRPr="00C271D3" w:rsidRDefault="00C858CB" w:rsidP="00C271D3">
      <w:pPr>
        <w:pStyle w:val="PargrafodaLista"/>
        <w:numPr>
          <w:ilvl w:val="0"/>
          <w:numId w:val="7"/>
        </w:numPr>
        <w:jc w:val="both"/>
        <w:rPr>
          <w:lang w:val="pt-BR"/>
        </w:rPr>
      </w:pPr>
    </w:p>
    <w:p w:rsidR="00044941" w:rsidRPr="0000399C" w:rsidRDefault="00044941" w:rsidP="0000399C">
      <w:pPr>
        <w:jc w:val="both"/>
        <w:rPr>
          <w:lang w:val="pt-BR"/>
        </w:rPr>
      </w:pPr>
    </w:p>
    <w:p w:rsidR="00066E3C" w:rsidRPr="00C271D3" w:rsidRDefault="00066E3C" w:rsidP="0000399C">
      <w:pPr>
        <w:jc w:val="center"/>
        <w:rPr>
          <w:rFonts w:asciiTheme="majorHAnsi" w:hAnsiTheme="majorHAnsi"/>
          <w:b/>
          <w:sz w:val="30"/>
          <w:lang w:val="pt-BR"/>
        </w:rPr>
      </w:pPr>
      <w:r w:rsidRPr="00C271D3">
        <w:rPr>
          <w:rFonts w:asciiTheme="majorHAnsi" w:hAnsiTheme="majorHAnsi"/>
          <w:b/>
          <w:sz w:val="30"/>
          <w:lang w:val="pt-BR"/>
        </w:rPr>
        <w:t>Roteiro de apresentação</w:t>
      </w:r>
    </w:p>
    <w:p w:rsidR="00066E3C" w:rsidRPr="0000399C" w:rsidRDefault="00066E3C" w:rsidP="0000399C">
      <w:pPr>
        <w:jc w:val="both"/>
        <w:rPr>
          <w:sz w:val="28"/>
          <w:lang w:val="pt-BR"/>
        </w:rPr>
      </w:pPr>
    </w:p>
    <w:p w:rsidR="0000399C" w:rsidRPr="0000399C" w:rsidRDefault="00066E3C" w:rsidP="0000399C">
      <w:pPr>
        <w:jc w:val="both"/>
        <w:rPr>
          <w:lang w:val="pt-BR"/>
        </w:rPr>
      </w:pPr>
      <w:r w:rsidRPr="0000399C">
        <w:rPr>
          <w:lang w:val="pt-BR"/>
        </w:rPr>
        <w:t xml:space="preserve">Bom dia </w:t>
      </w:r>
      <w:r w:rsidR="0000399C" w:rsidRPr="0000399C">
        <w:rPr>
          <w:lang w:val="pt-BR"/>
        </w:rPr>
        <w:t>bancada</w:t>
      </w:r>
      <w:r w:rsidRPr="0000399C">
        <w:rPr>
          <w:lang w:val="pt-BR"/>
        </w:rPr>
        <w:t xml:space="preserve">, </w:t>
      </w:r>
      <w:r w:rsidR="0000399C" w:rsidRPr="0000399C">
        <w:rPr>
          <w:lang w:val="pt-BR"/>
        </w:rPr>
        <w:t>vim falar sobre</w:t>
      </w:r>
      <w:r w:rsidRPr="0000399C">
        <w:rPr>
          <w:lang w:val="pt-BR"/>
        </w:rPr>
        <w:t xml:space="preserve"> um projeto que entra numa discussão um tanto quanto sensível e polêmica.</w:t>
      </w:r>
      <w:r w:rsidR="0000399C" w:rsidRPr="0000399C">
        <w:rPr>
          <w:lang w:val="pt-BR"/>
        </w:rPr>
        <w:t xml:space="preserve"> </w:t>
      </w:r>
      <w:r w:rsidRPr="0000399C">
        <w:rPr>
          <w:lang w:val="pt-BR"/>
        </w:rPr>
        <w:t>E essa discussão é sobre os dois maiores jogadores da h</w:t>
      </w:r>
      <w:r w:rsidR="0000399C" w:rsidRPr="0000399C">
        <w:rPr>
          <w:lang w:val="pt-BR"/>
        </w:rPr>
        <w:t>istória da NBA, com unanimidade.</w:t>
      </w:r>
    </w:p>
    <w:p w:rsidR="00066E3C" w:rsidRDefault="0000399C" w:rsidP="0000399C">
      <w:pPr>
        <w:jc w:val="both"/>
        <w:rPr>
          <w:sz w:val="28"/>
          <w:lang w:val="pt-BR"/>
        </w:rPr>
      </w:pPr>
      <w:r w:rsidRPr="0000399C">
        <w:rPr>
          <w:lang w:val="pt-BR"/>
        </w:rPr>
        <w:t>Não vou tentar induzir você</w:t>
      </w:r>
      <w:r w:rsidR="00066E3C" w:rsidRPr="0000399C">
        <w:rPr>
          <w:lang w:val="pt-BR"/>
        </w:rPr>
        <w:t>s a nenhuma opinião, vou apenas mostrar a minha opinião própria (</w:t>
      </w:r>
      <w:r w:rsidR="00DE0810">
        <w:rPr>
          <w:lang w:val="pt-BR"/>
        </w:rPr>
        <w:t>onde até o momento que eu comecei o projeto (21/04), eu ainda não tenho uma opinião formada</w:t>
      </w:r>
      <w:r w:rsidRPr="0000399C">
        <w:rPr>
          <w:lang w:val="pt-BR"/>
        </w:rPr>
        <w:t xml:space="preserve">) e também, vou </w:t>
      </w:r>
      <w:r w:rsidR="00066E3C" w:rsidRPr="0000399C">
        <w:rPr>
          <w:lang w:val="pt-BR"/>
        </w:rPr>
        <w:t>mostrar números que ajudarão vocês a formarem a própria opinião</w:t>
      </w:r>
      <w:r w:rsidR="00066E3C" w:rsidRPr="0000399C">
        <w:rPr>
          <w:sz w:val="28"/>
          <w:lang w:val="pt-BR"/>
        </w:rPr>
        <w:t>.</w:t>
      </w:r>
    </w:p>
    <w:p w:rsidR="00DE0810" w:rsidRDefault="00DE0810" w:rsidP="0000399C">
      <w:pPr>
        <w:jc w:val="both"/>
        <w:rPr>
          <w:lang w:val="pt-BR"/>
        </w:rPr>
      </w:pPr>
      <w:r>
        <w:rPr>
          <w:lang w:val="pt-BR"/>
        </w:rPr>
        <w:t>LeBron James entrou na vida em 2016, quando comecei a acompanhar basquete, e principalmente, NBA. Esse foi o ano em que James conquistou seu 3° título da carreira com uma narrativa incrível, onde perdia as finais por 3-1 e precisava reverter a série melhor de 7 pra cima de um dos melhores times da história da liga.</w:t>
      </w:r>
    </w:p>
    <w:p w:rsidR="00DE0810" w:rsidRDefault="00DE0810" w:rsidP="0000399C">
      <w:pPr>
        <w:jc w:val="both"/>
        <w:rPr>
          <w:lang w:val="pt-BR"/>
        </w:rPr>
      </w:pPr>
      <w:r>
        <w:rPr>
          <w:lang w:val="pt-BR"/>
        </w:rPr>
        <w:t>Aquilo me fascinou de uma maneira que comecei a admirá-lo, sua força dentro da quadra, sua resiliência perante qualquer situação e sua forma de jogar me impressionava.</w:t>
      </w:r>
    </w:p>
    <w:p w:rsidR="00326D7C" w:rsidRDefault="00326D7C" w:rsidP="0000399C">
      <w:pPr>
        <w:jc w:val="both"/>
        <w:rPr>
          <w:lang w:val="pt-BR"/>
        </w:rPr>
      </w:pPr>
      <w:r>
        <w:rPr>
          <w:lang w:val="pt-BR"/>
        </w:rPr>
        <w:t>Depois que me aprofundei na sua carreira e na sua vida, percebi o quão incrível ele era. Na época, meu esporte favorito ainda era o futebol, onde eu ainda tenho uma paixão enorme até hoje, mas Lebron James me fez querer me apaixonar pelo basquete.</w:t>
      </w:r>
    </w:p>
    <w:p w:rsidR="00326D7C" w:rsidRDefault="00326D7C" w:rsidP="0000399C">
      <w:pPr>
        <w:jc w:val="both"/>
        <w:rPr>
          <w:lang w:val="pt-BR"/>
        </w:rPr>
      </w:pPr>
      <w:r>
        <w:rPr>
          <w:lang w:val="pt-BR"/>
        </w:rPr>
        <w:t>Tanto que eu não consigo escolher um time para torcer na NBA, eu torço apenas para LeBron James.</w:t>
      </w:r>
    </w:p>
    <w:p w:rsidR="00326D7C" w:rsidRDefault="00326D7C" w:rsidP="0000399C">
      <w:pPr>
        <w:jc w:val="both"/>
        <w:rPr>
          <w:lang w:val="pt-BR"/>
        </w:rPr>
      </w:pPr>
    </w:p>
    <w:p w:rsidR="00326D7C" w:rsidRDefault="00326D7C" w:rsidP="0000399C">
      <w:pPr>
        <w:jc w:val="both"/>
        <w:rPr>
          <w:lang w:val="pt-BR"/>
        </w:rPr>
      </w:pPr>
      <w:r>
        <w:rPr>
          <w:lang w:val="pt-BR"/>
        </w:rPr>
        <w:t>Sobre MJ, o Michael Jordan</w:t>
      </w:r>
      <w:r w:rsidR="00383105">
        <w:rPr>
          <w:lang w:val="pt-BR"/>
        </w:rPr>
        <w:t xml:space="preserve"> entra na minha vida em 2020, quando é lançada uma série da Netflix chamada “The Last Dance”, que conta a um pouco da história de Michael Jordan em 10 episódios, mas, principalmente, o documentário nos mostra a trajetória de MJ na NBA.</w:t>
      </w:r>
    </w:p>
    <w:p w:rsidR="00383105" w:rsidRPr="00C90375" w:rsidRDefault="00383105" w:rsidP="0000399C">
      <w:pPr>
        <w:jc w:val="both"/>
        <w:rPr>
          <w:u w:val="single"/>
          <w:lang w:val="pt-BR"/>
        </w:rPr>
      </w:pPr>
      <w:r>
        <w:rPr>
          <w:lang w:val="pt-BR"/>
        </w:rPr>
        <w:t>Assistindo àquilo, me tornei muito fã de Jordan, pela sua perseverança e por sua sede de vitória. Me identifiquei pois, assim como eu, Jordan conta que ele odiava perder ou se sentir inferior a alguém. Ele não suportava a ideia de que alguém pode ser melhor que ele em algo que ele faz e gosta. E se o outro realmente for melhor que ele, que não seja pela sua falta de esforço.</w:t>
      </w:r>
    </w:p>
    <w:p w:rsidR="00C271D3" w:rsidRDefault="00C271D3" w:rsidP="0000399C">
      <w:pPr>
        <w:jc w:val="both"/>
        <w:rPr>
          <w:sz w:val="28"/>
          <w:lang w:val="pt-BR"/>
        </w:rPr>
      </w:pPr>
    </w:p>
    <w:p w:rsidR="00C271D3" w:rsidRDefault="00C271D3" w:rsidP="00C271D3">
      <w:pPr>
        <w:jc w:val="center"/>
        <w:rPr>
          <w:rFonts w:asciiTheme="majorHAnsi" w:hAnsiTheme="majorHAnsi"/>
          <w:b/>
          <w:sz w:val="30"/>
          <w:lang w:val="pt-BR"/>
        </w:rPr>
      </w:pPr>
      <w:r w:rsidRPr="00C271D3">
        <w:rPr>
          <w:rFonts w:asciiTheme="majorHAnsi" w:hAnsiTheme="majorHAnsi"/>
          <w:b/>
          <w:sz w:val="30"/>
          <w:lang w:val="pt-BR"/>
        </w:rPr>
        <w:lastRenderedPageBreak/>
        <w:t>Referências</w:t>
      </w:r>
    </w:p>
    <w:p w:rsidR="00C271D3" w:rsidRDefault="00C271D3" w:rsidP="00C271D3">
      <w:pPr>
        <w:jc w:val="center"/>
        <w:rPr>
          <w:rFonts w:asciiTheme="majorHAnsi" w:hAnsiTheme="majorHAnsi"/>
          <w:b/>
          <w:sz w:val="30"/>
          <w:lang w:val="pt-BR"/>
        </w:rPr>
      </w:pPr>
    </w:p>
    <w:p w:rsidR="00C271D3" w:rsidRPr="00C271D3" w:rsidRDefault="00275805" w:rsidP="00C271D3">
      <w:pPr>
        <w:jc w:val="both"/>
        <w:rPr>
          <w:rFonts w:cstheme="minorHAnsi"/>
          <w:sz w:val="28"/>
          <w:lang w:val="pt-BR"/>
        </w:rPr>
      </w:pPr>
      <w:hyperlink r:id="rId10" w:history="1">
        <w:r w:rsidR="00C271D3" w:rsidRPr="00C271D3">
          <w:rPr>
            <w:rStyle w:val="Hyperlink"/>
            <w:rFonts w:cstheme="minorHAnsi"/>
            <w:sz w:val="28"/>
            <w:lang w:val="pt-BR"/>
          </w:rPr>
          <w:t>https://pt.wikipedia.org/</w:t>
        </w:r>
      </w:hyperlink>
    </w:p>
    <w:p w:rsidR="00C271D3" w:rsidRPr="00C271D3" w:rsidRDefault="00275805" w:rsidP="00C271D3">
      <w:pPr>
        <w:jc w:val="both"/>
        <w:rPr>
          <w:rFonts w:cstheme="minorHAnsi"/>
          <w:sz w:val="28"/>
          <w:lang w:val="pt-BR"/>
        </w:rPr>
      </w:pPr>
      <w:hyperlink r:id="rId11" w:history="1">
        <w:r w:rsidR="00C271D3" w:rsidRPr="00C271D3">
          <w:rPr>
            <w:rStyle w:val="Hyperlink"/>
            <w:rFonts w:cstheme="minorHAnsi"/>
            <w:sz w:val="28"/>
            <w:lang w:val="pt-BR"/>
          </w:rPr>
          <w:t>https://www.youtube.com/watch?v=nwSArmtbm1c&amp;t=59s</w:t>
        </w:r>
      </w:hyperlink>
    </w:p>
    <w:p w:rsidR="00C271D3" w:rsidRPr="00C271D3" w:rsidRDefault="00275805" w:rsidP="00C271D3">
      <w:pPr>
        <w:jc w:val="both"/>
        <w:rPr>
          <w:rFonts w:cstheme="minorHAnsi"/>
          <w:sz w:val="28"/>
          <w:lang w:val="pt-BR"/>
        </w:rPr>
      </w:pPr>
      <w:hyperlink r:id="rId12" w:history="1">
        <w:r w:rsidR="00C271D3" w:rsidRPr="00C271D3">
          <w:rPr>
            <w:rStyle w:val="Hyperlink"/>
            <w:rFonts w:cstheme="minorHAnsi"/>
            <w:sz w:val="28"/>
            <w:lang w:val="pt-BR"/>
          </w:rPr>
          <w:t>https://www.youtube.com/watch?v=PLqS1H8ZH78</w:t>
        </w:r>
      </w:hyperlink>
    </w:p>
    <w:p w:rsidR="00C271D3" w:rsidRDefault="00275805" w:rsidP="00C271D3">
      <w:pPr>
        <w:jc w:val="both"/>
        <w:rPr>
          <w:rFonts w:cstheme="minorHAnsi"/>
          <w:sz w:val="28"/>
          <w:lang w:val="pt-BR"/>
        </w:rPr>
      </w:pPr>
      <w:hyperlink r:id="rId13" w:history="1">
        <w:r w:rsidR="00C271D3" w:rsidRPr="00C271D3">
          <w:rPr>
            <w:rStyle w:val="Hyperlink"/>
            <w:rFonts w:cstheme="minorHAnsi"/>
            <w:sz w:val="28"/>
            <w:lang w:val="pt-BR"/>
          </w:rPr>
          <w:t>https://www.youtube.com/watch?v=ErB323-e3Hg&amp;list=WL&amp;index=10</w:t>
        </w:r>
      </w:hyperlink>
    </w:p>
    <w:p w:rsidR="00DE0810" w:rsidRDefault="00275805" w:rsidP="00C271D3">
      <w:pPr>
        <w:jc w:val="both"/>
        <w:rPr>
          <w:rStyle w:val="Hyperlink"/>
          <w:rFonts w:cstheme="minorHAnsi"/>
          <w:sz w:val="28"/>
          <w:lang w:val="pt-BR"/>
        </w:rPr>
      </w:pPr>
      <w:hyperlink r:id="rId14" w:history="1">
        <w:r w:rsidR="00DE0810" w:rsidRPr="0000026F">
          <w:rPr>
            <w:rStyle w:val="Hyperlink"/>
            <w:rFonts w:cstheme="minorHAnsi"/>
            <w:sz w:val="28"/>
            <w:lang w:val="pt-BR"/>
          </w:rPr>
          <w:t>https://uolesporte.blogosfera.uol.com.br/</w:t>
        </w:r>
      </w:hyperlink>
    </w:p>
    <w:p w:rsidR="00315681" w:rsidRDefault="00275805" w:rsidP="00C271D3">
      <w:pPr>
        <w:jc w:val="both"/>
        <w:rPr>
          <w:rFonts w:cstheme="minorHAnsi"/>
          <w:sz w:val="28"/>
          <w:lang w:val="pt-BR"/>
        </w:rPr>
      </w:pPr>
      <w:hyperlink r:id="rId15" w:history="1">
        <w:r w:rsidR="00315681" w:rsidRPr="0021443E">
          <w:rPr>
            <w:rStyle w:val="Hyperlink"/>
            <w:rFonts w:cstheme="minorHAnsi"/>
            <w:sz w:val="28"/>
            <w:lang w:val="pt-BR"/>
          </w:rPr>
          <w:t>https://www.diffen.com/</w:t>
        </w:r>
      </w:hyperlink>
    </w:p>
    <w:p w:rsidR="00315681" w:rsidRDefault="00275805" w:rsidP="00C271D3">
      <w:pPr>
        <w:jc w:val="both"/>
        <w:rPr>
          <w:rFonts w:cstheme="minorHAnsi"/>
          <w:sz w:val="28"/>
          <w:lang w:val="pt-BR"/>
        </w:rPr>
      </w:pPr>
      <w:hyperlink r:id="rId16" w:history="1">
        <w:r w:rsidR="00315681" w:rsidRPr="0021443E">
          <w:rPr>
            <w:rStyle w:val="Hyperlink"/>
            <w:rFonts w:cstheme="minorHAnsi"/>
            <w:sz w:val="28"/>
            <w:lang w:val="pt-BR"/>
          </w:rPr>
          <w:t>https://www.sportingnews.com/</w:t>
        </w:r>
      </w:hyperlink>
    </w:p>
    <w:p w:rsidR="00315681" w:rsidRDefault="00315681" w:rsidP="00C271D3">
      <w:pPr>
        <w:jc w:val="both"/>
        <w:rPr>
          <w:rFonts w:cstheme="minorHAnsi"/>
          <w:sz w:val="28"/>
          <w:lang w:val="pt-BR"/>
        </w:rPr>
      </w:pPr>
    </w:p>
    <w:p w:rsidR="00DE0810" w:rsidRPr="00C271D3" w:rsidRDefault="00DE0810" w:rsidP="00C271D3">
      <w:pPr>
        <w:jc w:val="both"/>
        <w:rPr>
          <w:rFonts w:cstheme="minorHAnsi"/>
          <w:sz w:val="28"/>
          <w:lang w:val="pt-BR"/>
        </w:rPr>
      </w:pPr>
    </w:p>
    <w:p w:rsidR="00C271D3" w:rsidRPr="00C271D3" w:rsidRDefault="00C271D3" w:rsidP="00C271D3">
      <w:pPr>
        <w:jc w:val="both"/>
        <w:rPr>
          <w:rFonts w:asciiTheme="majorHAnsi" w:hAnsiTheme="majorHAnsi"/>
          <w:b/>
          <w:sz w:val="30"/>
          <w:lang w:val="pt-BR"/>
        </w:rPr>
      </w:pPr>
    </w:p>
    <w:p w:rsidR="00066E3C" w:rsidRPr="0000399C" w:rsidRDefault="00066E3C" w:rsidP="0000399C">
      <w:pPr>
        <w:jc w:val="both"/>
        <w:rPr>
          <w:rFonts w:asciiTheme="majorHAnsi" w:hAnsiTheme="majorHAnsi"/>
          <w:b/>
          <w:sz w:val="26"/>
          <w:lang w:val="pt-BR"/>
        </w:rPr>
      </w:pPr>
    </w:p>
    <w:p w:rsidR="00066E3C" w:rsidRPr="0000399C" w:rsidRDefault="00066E3C" w:rsidP="0000399C">
      <w:pPr>
        <w:jc w:val="both"/>
        <w:rPr>
          <w:sz w:val="28"/>
          <w:lang w:val="pt-BR"/>
        </w:rPr>
      </w:pPr>
    </w:p>
    <w:sectPr w:rsidR="00066E3C" w:rsidRPr="0000399C" w:rsidSect="0008395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805" w:rsidRDefault="00275805" w:rsidP="00524988">
      <w:pPr>
        <w:spacing w:after="0" w:line="240" w:lineRule="auto"/>
      </w:pPr>
      <w:r>
        <w:separator/>
      </w:r>
    </w:p>
  </w:endnote>
  <w:endnote w:type="continuationSeparator" w:id="0">
    <w:p w:rsidR="00275805" w:rsidRDefault="0027580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lifornian FB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805" w:rsidRDefault="00275805" w:rsidP="00524988">
      <w:pPr>
        <w:spacing w:after="0" w:line="240" w:lineRule="auto"/>
      </w:pPr>
      <w:r>
        <w:separator/>
      </w:r>
    </w:p>
  </w:footnote>
  <w:footnote w:type="continuationSeparator" w:id="0">
    <w:p w:rsidR="00275805" w:rsidRDefault="00275805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D8FD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714CF"/>
    <w:multiLevelType w:val="hybridMultilevel"/>
    <w:tmpl w:val="E3B8A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C295B"/>
    <w:multiLevelType w:val="hybridMultilevel"/>
    <w:tmpl w:val="A2308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06043"/>
    <w:multiLevelType w:val="hybridMultilevel"/>
    <w:tmpl w:val="65E0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37"/>
    <w:rsid w:val="0000399C"/>
    <w:rsid w:val="00044941"/>
    <w:rsid w:val="000645C1"/>
    <w:rsid w:val="00066E3C"/>
    <w:rsid w:val="00076856"/>
    <w:rsid w:val="00083952"/>
    <w:rsid w:val="00097C80"/>
    <w:rsid w:val="000C4BE0"/>
    <w:rsid w:val="00150037"/>
    <w:rsid w:val="00151A42"/>
    <w:rsid w:val="001E3ADA"/>
    <w:rsid w:val="002261A4"/>
    <w:rsid w:val="00275805"/>
    <w:rsid w:val="002A61EA"/>
    <w:rsid w:val="002F1EA7"/>
    <w:rsid w:val="00315681"/>
    <w:rsid w:val="003169C1"/>
    <w:rsid w:val="00326D7C"/>
    <w:rsid w:val="00345156"/>
    <w:rsid w:val="00383105"/>
    <w:rsid w:val="003C14A1"/>
    <w:rsid w:val="00432A3E"/>
    <w:rsid w:val="004370B1"/>
    <w:rsid w:val="00452F36"/>
    <w:rsid w:val="00481FAD"/>
    <w:rsid w:val="00483FFD"/>
    <w:rsid w:val="00507063"/>
    <w:rsid w:val="005244D5"/>
    <w:rsid w:val="00524988"/>
    <w:rsid w:val="00563FE4"/>
    <w:rsid w:val="005733DE"/>
    <w:rsid w:val="00575138"/>
    <w:rsid w:val="00575C9D"/>
    <w:rsid w:val="005854E9"/>
    <w:rsid w:val="00635D86"/>
    <w:rsid w:val="006D12DF"/>
    <w:rsid w:val="006D31F8"/>
    <w:rsid w:val="00770B04"/>
    <w:rsid w:val="00783197"/>
    <w:rsid w:val="008144B8"/>
    <w:rsid w:val="008308C1"/>
    <w:rsid w:val="00874AA1"/>
    <w:rsid w:val="00883C76"/>
    <w:rsid w:val="00C271D3"/>
    <w:rsid w:val="00C61A06"/>
    <w:rsid w:val="00C858CB"/>
    <w:rsid w:val="00C90375"/>
    <w:rsid w:val="00D1439B"/>
    <w:rsid w:val="00D35C38"/>
    <w:rsid w:val="00D65DD4"/>
    <w:rsid w:val="00DC2111"/>
    <w:rsid w:val="00DE0810"/>
    <w:rsid w:val="00E54AA5"/>
    <w:rsid w:val="00E9421E"/>
    <w:rsid w:val="00F431C2"/>
    <w:rsid w:val="00F54063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04546A-90D4-4092-A81D-DE8415E2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tulo">
    <w:name w:val="Title"/>
    <w:basedOn w:val="Normal"/>
    <w:next w:val="Normal"/>
    <w:link w:val="Ttulo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AA1"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AA1"/>
  </w:style>
  <w:style w:type="character" w:styleId="TextodoEspaoReservado">
    <w:name w:val="Placeholder Text"/>
    <w:basedOn w:val="Fontepargpadro"/>
    <w:uiPriority w:val="99"/>
    <w:semiHidden/>
    <w:rsid w:val="00874AA1"/>
    <w:rPr>
      <w:color w:val="808080"/>
    </w:rPr>
  </w:style>
  <w:style w:type="paragraph" w:customStyle="1" w:styleId="Normal-Recuado">
    <w:name w:val="Normal - Recuado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71D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2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ErB323-e3Hg&amp;list=WL&amp;index=1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PLqS1H8ZH7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portingnews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nwSArmtbm1c&amp;t=59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iffen.com/" TargetMode="External"/><Relationship Id="rId10" Type="http://schemas.openxmlformats.org/officeDocument/2006/relationships/hyperlink" Target="https://pt.wikipedia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olesporte.blogosfera.uol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Modelos\Aprendizado%20com%20base%20em%20proje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</Template>
  <TotalTime>328</TotalTime>
  <Pages>1</Pages>
  <Words>1304</Words>
  <Characters>7044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Conta da Microsoft</cp:lastModifiedBy>
  <cp:revision>7</cp:revision>
  <dcterms:created xsi:type="dcterms:W3CDTF">2023-04-27T16:31:00Z</dcterms:created>
  <dcterms:modified xsi:type="dcterms:W3CDTF">2023-05-10T19:50:00Z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